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475E" w:rsidRDefault="004C59A7" w:rsidP="00CF246C">
      <w:pPr>
        <w:pStyle w:val="Heading1"/>
      </w:pPr>
      <w:r>
        <w:t>Manjeet’ s</w:t>
      </w:r>
      <w:r w:rsidR="00CF246C">
        <w:t xml:space="preserve"> Weekly Plan</w:t>
      </w:r>
    </w:p>
    <w:p w:rsidR="00CF246C" w:rsidRPr="00CF246C" w:rsidRDefault="00CF246C" w:rsidP="00CF246C"/>
    <w:tbl>
      <w:tblPr>
        <w:tblStyle w:val="TableGrid"/>
        <w:tblW w:w="0" w:type="auto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Look w:val="04A0" w:firstRow="1" w:lastRow="0" w:firstColumn="1" w:lastColumn="0" w:noHBand="0" w:noVBand="1"/>
        <w:tblDescription w:val="Add household chores of each weekday in this table"/>
      </w:tblPr>
      <w:tblGrid>
        <w:gridCol w:w="1705"/>
        <w:gridCol w:w="11160"/>
      </w:tblGrid>
      <w:tr w:rsidR="00CF246C" w:rsidTr="00CF246C">
        <w:trPr>
          <w:trHeight w:val="593"/>
          <w:tblHeader/>
        </w:trPr>
        <w:tc>
          <w:tcPr>
            <w:tcW w:w="1705" w:type="dxa"/>
            <w:shd w:val="clear" w:color="auto" w:fill="DBE5F1" w:themeFill="accent1" w:themeFillTint="33"/>
            <w:vAlign w:val="center"/>
          </w:tcPr>
          <w:p w:rsidR="00CF246C" w:rsidRPr="009B706C" w:rsidRDefault="00CF246C" w:rsidP="004F655D">
            <w:pPr>
              <w:pStyle w:val="Heading3"/>
              <w:jc w:val="left"/>
              <w:rPr>
                <w:b/>
              </w:rPr>
            </w:pPr>
            <w:r w:rsidRPr="009B706C">
              <w:rPr>
                <w:b/>
              </w:rPr>
              <w:t>Day</w:t>
            </w:r>
          </w:p>
        </w:tc>
        <w:tc>
          <w:tcPr>
            <w:tcW w:w="11160" w:type="dxa"/>
            <w:shd w:val="clear" w:color="auto" w:fill="DBE5F1" w:themeFill="accent1" w:themeFillTint="33"/>
            <w:tcMar>
              <w:left w:w="29" w:type="dxa"/>
              <w:right w:w="29" w:type="dxa"/>
            </w:tcMar>
            <w:vAlign w:val="center"/>
          </w:tcPr>
          <w:p w:rsidR="00CF246C" w:rsidRPr="009B706C" w:rsidRDefault="00CF246C" w:rsidP="00CF246C">
            <w:pPr>
              <w:pStyle w:val="Heading3"/>
              <w:jc w:val="left"/>
              <w:rPr>
                <w:b/>
              </w:rPr>
            </w:pPr>
            <w:r w:rsidRPr="009B706C">
              <w:rPr>
                <w:b/>
              </w:rPr>
              <w:t>Exercises</w:t>
            </w:r>
          </w:p>
        </w:tc>
      </w:tr>
      <w:tr w:rsidR="00CF246C" w:rsidRPr="00953298" w:rsidTr="00CF246C">
        <w:trPr>
          <w:trHeight w:val="593"/>
        </w:trPr>
        <w:tc>
          <w:tcPr>
            <w:tcW w:w="1705" w:type="dxa"/>
            <w:vAlign w:val="center"/>
          </w:tcPr>
          <w:p w:rsidR="00CF246C" w:rsidRPr="009B706C" w:rsidRDefault="00CF246C" w:rsidP="00953298">
            <w:pPr>
              <w:pStyle w:val="Chores"/>
              <w:rPr>
                <w:b/>
              </w:rPr>
            </w:pPr>
            <w:r w:rsidRPr="009B706C">
              <w:rPr>
                <w:b/>
              </w:rPr>
              <w:t>Monday</w:t>
            </w:r>
          </w:p>
        </w:tc>
        <w:tc>
          <w:tcPr>
            <w:tcW w:w="11160" w:type="dxa"/>
            <w:tcMar>
              <w:left w:w="29" w:type="dxa"/>
              <w:right w:w="29" w:type="dxa"/>
            </w:tcMar>
            <w:vAlign w:val="center"/>
          </w:tcPr>
          <w:p w:rsidR="00CF246C" w:rsidRPr="00953298" w:rsidRDefault="00CF246C" w:rsidP="00CF246C">
            <w:pPr>
              <w:pStyle w:val="Chores"/>
            </w:pPr>
            <w:r w:rsidRPr="00CF246C">
              <w:t>Squats, Leg press, Hack Squat, Extension, Lunges, Curl, Calves.</w:t>
            </w:r>
          </w:p>
        </w:tc>
      </w:tr>
      <w:tr w:rsidR="00CF246C" w:rsidRPr="00953298" w:rsidTr="00CF246C">
        <w:trPr>
          <w:trHeight w:val="593"/>
        </w:trPr>
        <w:sdt>
          <w:sdtPr>
            <w:rPr>
              <w:b/>
            </w:rPr>
            <w:alias w:val="Tuesday:"/>
            <w:tag w:val="Tuesday:"/>
            <w:id w:val="-1439450738"/>
            <w:placeholder>
              <w:docPart w:val="221C69A1DB9943EE94422930BE771BBE"/>
            </w:placeholder>
            <w:temporary/>
            <w:showingPlcHdr/>
            <w15:appearance w15:val="hidden"/>
          </w:sdtPr>
          <w:sdtContent>
            <w:tc>
              <w:tcPr>
                <w:tcW w:w="1705" w:type="dxa"/>
                <w:vAlign w:val="center"/>
              </w:tcPr>
              <w:p w:rsidR="00CF246C" w:rsidRPr="009B706C" w:rsidRDefault="00CF246C" w:rsidP="00953298">
                <w:pPr>
                  <w:pStyle w:val="Chores"/>
                  <w:rPr>
                    <w:b/>
                  </w:rPr>
                </w:pPr>
                <w:r w:rsidRPr="009B706C">
                  <w:rPr>
                    <w:b/>
                  </w:rPr>
                  <w:t>Tuesday</w:t>
                </w:r>
              </w:p>
            </w:tc>
          </w:sdtContent>
        </w:sdt>
        <w:tc>
          <w:tcPr>
            <w:tcW w:w="11160" w:type="dxa"/>
            <w:tcMar>
              <w:left w:w="29" w:type="dxa"/>
              <w:right w:w="29" w:type="dxa"/>
            </w:tcMar>
            <w:vAlign w:val="center"/>
          </w:tcPr>
          <w:p w:rsidR="00CF246C" w:rsidRPr="00953298" w:rsidRDefault="00CF246C" w:rsidP="00CF246C">
            <w:pPr>
              <w:pStyle w:val="Chores"/>
            </w:pPr>
            <w:r>
              <w:t>Shoulder</w:t>
            </w:r>
            <w:r w:rsidRPr="00CF246C">
              <w:t xml:space="preserve"> press, S</w:t>
            </w:r>
            <w:bookmarkStart w:id="0" w:name="_GoBack"/>
            <w:bookmarkEnd w:id="0"/>
            <w:r w:rsidRPr="00CF246C">
              <w:t>ide Raise, Front Raise, Sited Dumb, Rear-Dealt, Upright Row, Shrugs.</w:t>
            </w:r>
          </w:p>
        </w:tc>
      </w:tr>
      <w:tr w:rsidR="00CF246C" w:rsidRPr="00953298" w:rsidTr="00CF246C">
        <w:trPr>
          <w:trHeight w:val="593"/>
        </w:trPr>
        <w:sdt>
          <w:sdtPr>
            <w:rPr>
              <w:b/>
            </w:rPr>
            <w:alias w:val="Wednesday:"/>
            <w:tag w:val="Wednesday:"/>
            <w:id w:val="1751382513"/>
            <w:placeholder>
              <w:docPart w:val="2D3EAF286D2C479F84558EE4800980BA"/>
            </w:placeholder>
            <w:temporary/>
            <w:showingPlcHdr/>
            <w15:appearance w15:val="hidden"/>
          </w:sdtPr>
          <w:sdtContent>
            <w:tc>
              <w:tcPr>
                <w:tcW w:w="1705" w:type="dxa"/>
                <w:vAlign w:val="center"/>
              </w:tcPr>
              <w:p w:rsidR="00CF246C" w:rsidRPr="009B706C" w:rsidRDefault="00CF246C" w:rsidP="00953298">
                <w:pPr>
                  <w:pStyle w:val="Chores"/>
                  <w:rPr>
                    <w:b/>
                  </w:rPr>
                </w:pPr>
                <w:r w:rsidRPr="009B706C">
                  <w:rPr>
                    <w:b/>
                  </w:rPr>
                  <w:t>Wednesday</w:t>
                </w:r>
              </w:p>
            </w:tc>
          </w:sdtContent>
        </w:sdt>
        <w:tc>
          <w:tcPr>
            <w:tcW w:w="11160" w:type="dxa"/>
            <w:tcMar>
              <w:left w:w="29" w:type="dxa"/>
              <w:right w:w="29" w:type="dxa"/>
            </w:tcMar>
            <w:vAlign w:val="center"/>
          </w:tcPr>
          <w:p w:rsidR="00CF246C" w:rsidRPr="00953298" w:rsidRDefault="00CF246C" w:rsidP="00CF246C">
            <w:pPr>
              <w:pStyle w:val="Chores"/>
            </w:pPr>
            <w:r w:rsidRPr="00CF246C">
              <w:t>Bench press, Incline Fly, Cable Lower, Inclined Press, Decline Press, Butterfly, Cable Upper</w:t>
            </w:r>
          </w:p>
        </w:tc>
      </w:tr>
      <w:tr w:rsidR="00CF246C" w:rsidRPr="00953298" w:rsidTr="00CF246C">
        <w:trPr>
          <w:trHeight w:val="593"/>
        </w:trPr>
        <w:sdt>
          <w:sdtPr>
            <w:rPr>
              <w:b/>
            </w:rPr>
            <w:alias w:val="Thursday:"/>
            <w:tag w:val="Thursday:"/>
            <w:id w:val="839202163"/>
            <w:placeholder>
              <w:docPart w:val="8BF83761466E4ADE9EF18A38DD90D142"/>
            </w:placeholder>
            <w:temporary/>
            <w:showingPlcHdr/>
            <w15:appearance w15:val="hidden"/>
          </w:sdtPr>
          <w:sdtContent>
            <w:tc>
              <w:tcPr>
                <w:tcW w:w="1705" w:type="dxa"/>
                <w:vAlign w:val="center"/>
              </w:tcPr>
              <w:p w:rsidR="00CF246C" w:rsidRPr="009B706C" w:rsidRDefault="00CF246C" w:rsidP="00953298">
                <w:pPr>
                  <w:pStyle w:val="Chores"/>
                  <w:rPr>
                    <w:b/>
                  </w:rPr>
                </w:pPr>
                <w:r w:rsidRPr="009B706C">
                  <w:rPr>
                    <w:b/>
                  </w:rPr>
                  <w:t>Thursday</w:t>
                </w:r>
              </w:p>
            </w:tc>
          </w:sdtContent>
        </w:sdt>
        <w:tc>
          <w:tcPr>
            <w:tcW w:w="11160" w:type="dxa"/>
            <w:tcMar>
              <w:left w:w="29" w:type="dxa"/>
              <w:right w:w="29" w:type="dxa"/>
            </w:tcMar>
            <w:vAlign w:val="center"/>
          </w:tcPr>
          <w:p w:rsidR="00CF246C" w:rsidRPr="00953298" w:rsidRDefault="00CF246C" w:rsidP="00CF246C">
            <w:pPr>
              <w:pStyle w:val="Chores"/>
            </w:pPr>
            <w:r w:rsidRPr="00CF246C">
              <w:t>Bar Curl, Preacher, Dumb Curl, Incline Dumb, Hammer, Reverse Barbell.</w:t>
            </w:r>
          </w:p>
        </w:tc>
      </w:tr>
      <w:tr w:rsidR="00CF246C" w:rsidRPr="00953298" w:rsidTr="00CF246C">
        <w:trPr>
          <w:trHeight w:val="593"/>
        </w:trPr>
        <w:sdt>
          <w:sdtPr>
            <w:rPr>
              <w:b/>
            </w:rPr>
            <w:alias w:val="Friday:"/>
            <w:tag w:val="Friday:"/>
            <w:id w:val="176160111"/>
            <w:placeholder>
              <w:docPart w:val="E039D524B0F9404D9E474302CD225600"/>
            </w:placeholder>
            <w:temporary/>
            <w:showingPlcHdr/>
            <w15:appearance w15:val="hidden"/>
          </w:sdtPr>
          <w:sdtContent>
            <w:tc>
              <w:tcPr>
                <w:tcW w:w="1705" w:type="dxa"/>
                <w:vAlign w:val="center"/>
              </w:tcPr>
              <w:p w:rsidR="00CF246C" w:rsidRPr="009B706C" w:rsidRDefault="00CF246C" w:rsidP="00953298">
                <w:pPr>
                  <w:pStyle w:val="Chores"/>
                  <w:rPr>
                    <w:b/>
                  </w:rPr>
                </w:pPr>
                <w:r w:rsidRPr="009B706C">
                  <w:rPr>
                    <w:b/>
                  </w:rPr>
                  <w:t>Friday</w:t>
                </w:r>
              </w:p>
            </w:tc>
          </w:sdtContent>
        </w:sdt>
        <w:tc>
          <w:tcPr>
            <w:tcW w:w="11160" w:type="dxa"/>
            <w:tcMar>
              <w:left w:w="29" w:type="dxa"/>
              <w:right w:w="29" w:type="dxa"/>
            </w:tcMar>
            <w:vAlign w:val="center"/>
          </w:tcPr>
          <w:p w:rsidR="00CF246C" w:rsidRPr="00953298" w:rsidRDefault="00CF246C" w:rsidP="00CF246C">
            <w:pPr>
              <w:pStyle w:val="Chores"/>
            </w:pPr>
            <w:r w:rsidRPr="00CF246C">
              <w:t>Close Grip Bench, Pully Pushdown. Sk</w:t>
            </w:r>
            <w:r>
              <w:t>ull Crusher, Dumb Ext, Alt Overh</w:t>
            </w:r>
            <w:r w:rsidRPr="00CF246C">
              <w:t>ead Dumb Ext, Dips.</w:t>
            </w:r>
          </w:p>
        </w:tc>
      </w:tr>
      <w:tr w:rsidR="00CF246C" w:rsidRPr="00953298" w:rsidTr="00CF246C">
        <w:trPr>
          <w:trHeight w:val="593"/>
        </w:trPr>
        <w:tc>
          <w:tcPr>
            <w:tcW w:w="1705" w:type="dxa"/>
            <w:vAlign w:val="center"/>
          </w:tcPr>
          <w:p w:rsidR="00CF246C" w:rsidRPr="009B706C" w:rsidRDefault="00CF246C" w:rsidP="00953298">
            <w:pPr>
              <w:pStyle w:val="Chores"/>
              <w:rPr>
                <w:b/>
              </w:rPr>
            </w:pPr>
            <w:r w:rsidRPr="009B706C">
              <w:rPr>
                <w:b/>
              </w:rPr>
              <w:t>Saturday</w:t>
            </w:r>
          </w:p>
        </w:tc>
        <w:tc>
          <w:tcPr>
            <w:tcW w:w="11160" w:type="dxa"/>
            <w:tcMar>
              <w:left w:w="29" w:type="dxa"/>
              <w:right w:w="29" w:type="dxa"/>
            </w:tcMar>
            <w:vAlign w:val="center"/>
          </w:tcPr>
          <w:p w:rsidR="00CF246C" w:rsidRPr="00953298" w:rsidRDefault="00CF246C" w:rsidP="00CF246C">
            <w:pPr>
              <w:pStyle w:val="Chores"/>
            </w:pPr>
            <w:r w:rsidRPr="00CF246C">
              <w:t>Pullups, Bent Over Barbell, Lat’s Pulldown, Dumb Row, Seated Row, Deadlift and/or Ext.</w:t>
            </w:r>
          </w:p>
        </w:tc>
      </w:tr>
    </w:tbl>
    <w:p w:rsidR="00FA783E" w:rsidRPr="004D475E" w:rsidRDefault="00FA783E" w:rsidP="00024310"/>
    <w:sectPr w:rsidR="00FA783E" w:rsidRPr="004D475E" w:rsidSect="00024310">
      <w:footerReference w:type="default" r:id="rId7"/>
      <w:footerReference w:type="first" r:id="rId8"/>
      <w:footnotePr>
        <w:numRestart w:val="eachPage"/>
      </w:footnotePr>
      <w:endnotePr>
        <w:numFmt w:val="decimal"/>
        <w:numStart w:val="0"/>
      </w:endnotePr>
      <w:pgSz w:w="15840" w:h="12240" w:orient="landscape"/>
      <w:pgMar w:top="1440" w:right="1440" w:bottom="1440" w:left="1440" w:header="720" w:footer="86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C2937" w:rsidRDefault="005C2937" w:rsidP="0090295D">
      <w:r>
        <w:separator/>
      </w:r>
    </w:p>
  </w:endnote>
  <w:endnote w:type="continuationSeparator" w:id="0">
    <w:p w:rsidR="005C2937" w:rsidRDefault="005C2937" w:rsidP="00902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83E" w:rsidRDefault="00FA783E" w:rsidP="00FA783E">
    <w:pPr>
      <w:jc w:val="center"/>
    </w:pPr>
    <w:r>
      <w:rPr>
        <w:i/>
        <w:noProof/>
      </w:rPr>
      <w:drawing>
        <wp:inline distT="0" distB="0" distL="0" distR="0" wp14:anchorId="526CCD42" wp14:editId="330B3CA9">
          <wp:extent cx="8220456" cy="1636776"/>
          <wp:effectExtent l="38100" t="38100" r="85725" b="78105"/>
          <wp:docPr id="1" name="Picture 1" descr="Red watering pail, shovel, recycling bin, broom and dustpan, pots and pans, garbage can, b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0456" cy="16367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  <w:p w:rsidR="00FA783E" w:rsidRDefault="005C2937" w:rsidP="00FA783E">
    <w:pPr>
      <w:jc w:val="center"/>
    </w:pPr>
    <w:sdt>
      <w:sdtPr>
        <w:id w:val="18349499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FA783E">
          <w:fldChar w:fldCharType="begin"/>
        </w:r>
        <w:r w:rsidR="00FA783E">
          <w:instrText xml:space="preserve"> PAGE   \* MERGEFORMAT </w:instrText>
        </w:r>
        <w:r w:rsidR="00FA783E">
          <w:fldChar w:fldCharType="separate"/>
        </w:r>
        <w:r w:rsidR="00024310">
          <w:rPr>
            <w:noProof/>
          </w:rPr>
          <w:t>2</w:t>
        </w:r>
        <w:r w:rsidR="00FA783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A783E" w:rsidRDefault="00FA783E">
    <w:r>
      <w:rPr>
        <w:i/>
        <w:noProof/>
      </w:rPr>
      <w:drawing>
        <wp:inline distT="0" distB="0" distL="0" distR="0" wp14:anchorId="05D6FA52" wp14:editId="234DDF00">
          <wp:extent cx="8220456" cy="1636776"/>
          <wp:effectExtent l="38100" t="38100" r="85725" b="78105"/>
          <wp:docPr id="2" name="Picture 2" descr="Red watering pail, shovel, recycling bin, broom and dustpan, pots and pans, garbage can, b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20456" cy="1636776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  <a:effectLst>
                    <a:outerShdw blurRad="50800" dist="38100" dir="2700000" algn="tl" rotWithShape="0">
                      <a:prstClr val="black">
                        <a:alpha val="40000"/>
                      </a:prstClr>
                    </a:outerShdw>
                  </a:effectLst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C2937" w:rsidRDefault="005C2937" w:rsidP="0090295D">
      <w:r>
        <w:separator/>
      </w:r>
    </w:p>
  </w:footnote>
  <w:footnote w:type="continuationSeparator" w:id="0">
    <w:p w:rsidR="005C2937" w:rsidRDefault="005C2937" w:rsidP="009029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56307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9D05C9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EB23EA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44CB84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2BA082C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BEC77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59A53D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2E55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F6673E4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9D80CD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DF71092"/>
    <w:multiLevelType w:val="hybridMultilevel"/>
    <w:tmpl w:val="53788996"/>
    <w:lvl w:ilvl="0" w:tplc="B2AA905A">
      <w:start w:val="1"/>
      <w:numFmt w:val="bullet"/>
      <w:pStyle w:val="BulletedList"/>
      <w:lvlText w:val=""/>
      <w:lvlJc w:val="left"/>
      <w:pPr>
        <w:ind w:left="720" w:hanging="360"/>
      </w:pPr>
      <w:rPr>
        <w:rFonts w:ascii="Symbol" w:hAnsi="Symbol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drawingGridHorizontalSpacing w:val="100"/>
  <w:drawingGridVerticalSpacing w:val="0"/>
  <w:displayHorizontalDrawingGridEvery w:val="0"/>
  <w:displayVerticalDrawingGridEvery w:val="0"/>
  <w:doNotShadeFormData/>
  <w:noPunctuationKerning/>
  <w:characterSpacingControl w:val="doNotCompress"/>
  <w:savePreviewPicture/>
  <w:hdrShapeDefaults>
    <o:shapedefaults v:ext="edit" spidmax="2049"/>
  </w:hdrShapeDefaults>
  <w:footnotePr>
    <w:numRestart w:val="eachPage"/>
    <w:footnote w:id="-1"/>
    <w:footnote w:id="0"/>
  </w:footnotePr>
  <w:endnotePr>
    <w:pos w:val="sectEnd"/>
    <w:numFmt w:val="decimal"/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46C"/>
    <w:rsid w:val="00024310"/>
    <w:rsid w:val="000444B2"/>
    <w:rsid w:val="00065416"/>
    <w:rsid w:val="000A491F"/>
    <w:rsid w:val="000D0C12"/>
    <w:rsid w:val="000E154C"/>
    <w:rsid w:val="000F0EAF"/>
    <w:rsid w:val="000F3308"/>
    <w:rsid w:val="00122DFE"/>
    <w:rsid w:val="001509B3"/>
    <w:rsid w:val="00190A16"/>
    <w:rsid w:val="001A1A66"/>
    <w:rsid w:val="001C6491"/>
    <w:rsid w:val="001C6D75"/>
    <w:rsid w:val="001C7CC5"/>
    <w:rsid w:val="002202C1"/>
    <w:rsid w:val="0023361E"/>
    <w:rsid w:val="0025659A"/>
    <w:rsid w:val="002642C8"/>
    <w:rsid w:val="00273896"/>
    <w:rsid w:val="00284972"/>
    <w:rsid w:val="002B2A15"/>
    <w:rsid w:val="002B5C70"/>
    <w:rsid w:val="002D2AEE"/>
    <w:rsid w:val="002F1562"/>
    <w:rsid w:val="0034428D"/>
    <w:rsid w:val="00356360"/>
    <w:rsid w:val="003A6982"/>
    <w:rsid w:val="003B295C"/>
    <w:rsid w:val="003B5907"/>
    <w:rsid w:val="003C24AB"/>
    <w:rsid w:val="003F155C"/>
    <w:rsid w:val="003F3F31"/>
    <w:rsid w:val="004169D3"/>
    <w:rsid w:val="00455C97"/>
    <w:rsid w:val="004C59A7"/>
    <w:rsid w:val="004D475E"/>
    <w:rsid w:val="004F21C8"/>
    <w:rsid w:val="004F27A2"/>
    <w:rsid w:val="004F655D"/>
    <w:rsid w:val="004F7D07"/>
    <w:rsid w:val="005136C7"/>
    <w:rsid w:val="005156F2"/>
    <w:rsid w:val="00534827"/>
    <w:rsid w:val="00556208"/>
    <w:rsid w:val="00565A79"/>
    <w:rsid w:val="00575AFD"/>
    <w:rsid w:val="0058681C"/>
    <w:rsid w:val="00593B5B"/>
    <w:rsid w:val="00596B42"/>
    <w:rsid w:val="00597FD9"/>
    <w:rsid w:val="005C2937"/>
    <w:rsid w:val="005D7330"/>
    <w:rsid w:val="006114C6"/>
    <w:rsid w:val="00615C11"/>
    <w:rsid w:val="00616FAB"/>
    <w:rsid w:val="00655DC0"/>
    <w:rsid w:val="00656E99"/>
    <w:rsid w:val="00687447"/>
    <w:rsid w:val="006B30F5"/>
    <w:rsid w:val="006D7CC9"/>
    <w:rsid w:val="006E701F"/>
    <w:rsid w:val="006E7276"/>
    <w:rsid w:val="00747C03"/>
    <w:rsid w:val="00754B56"/>
    <w:rsid w:val="007643DD"/>
    <w:rsid w:val="0077363A"/>
    <w:rsid w:val="007A4C07"/>
    <w:rsid w:val="007C274B"/>
    <w:rsid w:val="007D11F5"/>
    <w:rsid w:val="007E7D01"/>
    <w:rsid w:val="00802B12"/>
    <w:rsid w:val="008032AF"/>
    <w:rsid w:val="0082362D"/>
    <w:rsid w:val="0085019F"/>
    <w:rsid w:val="00853CCA"/>
    <w:rsid w:val="008A078F"/>
    <w:rsid w:val="008C62A2"/>
    <w:rsid w:val="008D1469"/>
    <w:rsid w:val="008E1C6F"/>
    <w:rsid w:val="008F159D"/>
    <w:rsid w:val="0090295D"/>
    <w:rsid w:val="00953298"/>
    <w:rsid w:val="009758F2"/>
    <w:rsid w:val="009819F6"/>
    <w:rsid w:val="009B706C"/>
    <w:rsid w:val="009C328A"/>
    <w:rsid w:val="009D74B2"/>
    <w:rsid w:val="00A30EC5"/>
    <w:rsid w:val="00A32550"/>
    <w:rsid w:val="00A7377D"/>
    <w:rsid w:val="00A77B8A"/>
    <w:rsid w:val="00AD078D"/>
    <w:rsid w:val="00AF11CE"/>
    <w:rsid w:val="00B01FF4"/>
    <w:rsid w:val="00B05F9B"/>
    <w:rsid w:val="00B15AF0"/>
    <w:rsid w:val="00B5551A"/>
    <w:rsid w:val="00B72870"/>
    <w:rsid w:val="00B81E86"/>
    <w:rsid w:val="00BA312D"/>
    <w:rsid w:val="00BB4009"/>
    <w:rsid w:val="00BC4B85"/>
    <w:rsid w:val="00BC5E05"/>
    <w:rsid w:val="00C136D7"/>
    <w:rsid w:val="00C41E4F"/>
    <w:rsid w:val="00C57941"/>
    <w:rsid w:val="00CB5A81"/>
    <w:rsid w:val="00CF246C"/>
    <w:rsid w:val="00D1004C"/>
    <w:rsid w:val="00D56834"/>
    <w:rsid w:val="00DA1819"/>
    <w:rsid w:val="00DA59E2"/>
    <w:rsid w:val="00DA5FD4"/>
    <w:rsid w:val="00DB1EA9"/>
    <w:rsid w:val="00DD18B9"/>
    <w:rsid w:val="00DD697E"/>
    <w:rsid w:val="00E13349"/>
    <w:rsid w:val="00E352B3"/>
    <w:rsid w:val="00E41974"/>
    <w:rsid w:val="00E45548"/>
    <w:rsid w:val="00E4782C"/>
    <w:rsid w:val="00E70F28"/>
    <w:rsid w:val="00E723DC"/>
    <w:rsid w:val="00E963F7"/>
    <w:rsid w:val="00EA7139"/>
    <w:rsid w:val="00EC0D3E"/>
    <w:rsid w:val="00EC1567"/>
    <w:rsid w:val="00EC7C5F"/>
    <w:rsid w:val="00EF3E04"/>
    <w:rsid w:val="00F01CA8"/>
    <w:rsid w:val="00F50CE4"/>
    <w:rsid w:val="00F54CEB"/>
    <w:rsid w:val="00F73A44"/>
    <w:rsid w:val="00F76F1D"/>
    <w:rsid w:val="00F85936"/>
    <w:rsid w:val="00FA73C6"/>
    <w:rsid w:val="00FA7769"/>
    <w:rsid w:val="00FA783E"/>
    <w:rsid w:val="00FB5196"/>
    <w:rsid w:val="00FE09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0EBC086"/>
  <w15:docId w15:val="{E55F3036-D633-4809-BD1D-F3CE451D3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C6D75"/>
  </w:style>
  <w:style w:type="paragraph" w:styleId="Heading1">
    <w:name w:val="heading 1"/>
    <w:basedOn w:val="Normal"/>
    <w:next w:val="Normal"/>
    <w:link w:val="Heading1Char"/>
    <w:uiPriority w:val="9"/>
    <w:qFormat/>
    <w:rsid w:val="00754B56"/>
    <w:pPr>
      <w:outlineLvl w:val="0"/>
    </w:pPr>
    <w:rPr>
      <w:rFonts w:asciiTheme="majorHAnsi" w:hAnsiTheme="majorHAnsi"/>
      <w:color w:val="365F91" w:themeColor="accent1" w:themeShade="BF"/>
      <w:sz w:val="36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444B2"/>
    <w:pPr>
      <w:spacing w:after="320"/>
      <w:outlineLvl w:val="1"/>
    </w:pPr>
    <w:rPr>
      <w:rFonts w:asciiTheme="minorHAnsi" w:hAnsiTheme="minorHAnsi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8681C"/>
    <w:pPr>
      <w:jc w:val="center"/>
      <w:outlineLvl w:val="2"/>
    </w:pPr>
    <w:rPr>
      <w:rFonts w:asciiTheme="majorHAnsi" w:hAnsiTheme="majorHAnsi"/>
      <w:color w:val="365F91" w:themeColor="accent1" w:themeShade="BF"/>
      <w:sz w:val="23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0EC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0EC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0EC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0EC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0EC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0EC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edList">
    <w:name w:val="Bulleted List"/>
    <w:basedOn w:val="Normal"/>
    <w:qFormat/>
    <w:rsid w:val="008C62A2"/>
    <w:pPr>
      <w:numPr>
        <w:numId w:val="1"/>
      </w:numPr>
      <w:spacing w:line="240" w:lineRule="atLeast"/>
    </w:pPr>
    <w:rPr>
      <w:rFonts w:cs="Tahoma"/>
    </w:rPr>
  </w:style>
  <w:style w:type="character" w:customStyle="1" w:styleId="Heading2Char">
    <w:name w:val="Heading 2 Char"/>
    <w:basedOn w:val="DefaultParagraphFont"/>
    <w:link w:val="Heading2"/>
    <w:uiPriority w:val="9"/>
    <w:rsid w:val="000444B2"/>
    <w:rPr>
      <w:color w:val="365F91" w:themeColor="accent1" w:themeShade="BF"/>
      <w:sz w:val="24"/>
      <w:szCs w:val="28"/>
    </w:rPr>
  </w:style>
  <w:style w:type="paragraph" w:styleId="Signature">
    <w:name w:val="Signature"/>
    <w:basedOn w:val="Normal"/>
    <w:link w:val="SignatureChar"/>
    <w:uiPriority w:val="99"/>
    <w:unhideWhenUsed/>
    <w:rsid w:val="008C62A2"/>
    <w:pPr>
      <w:pBdr>
        <w:top w:val="single" w:sz="4" w:space="1" w:color="A6A6A6"/>
      </w:pBdr>
      <w:spacing w:before="400" w:line="240" w:lineRule="atLeast"/>
    </w:pPr>
  </w:style>
  <w:style w:type="character" w:customStyle="1" w:styleId="SignatureChar">
    <w:name w:val="Signature Char"/>
    <w:basedOn w:val="DefaultParagraphFont"/>
    <w:link w:val="Signature"/>
    <w:uiPriority w:val="99"/>
    <w:rsid w:val="008C62A2"/>
    <w:rPr>
      <w:rFonts w:ascii="Cambria" w:eastAsia="Tahoma" w:hAnsi="Cambria"/>
    </w:rPr>
  </w:style>
  <w:style w:type="character" w:customStyle="1" w:styleId="Heading1Char">
    <w:name w:val="Heading 1 Char"/>
    <w:basedOn w:val="DefaultParagraphFont"/>
    <w:link w:val="Heading1"/>
    <w:uiPriority w:val="9"/>
    <w:rsid w:val="00754B56"/>
    <w:rPr>
      <w:rFonts w:asciiTheme="majorHAnsi" w:eastAsia="Tahoma" w:hAnsiTheme="majorHAnsi"/>
      <w:color w:val="365F91" w:themeColor="accent1" w:themeShade="BF"/>
      <w:sz w:val="36"/>
      <w:szCs w:val="28"/>
    </w:rPr>
  </w:style>
  <w:style w:type="table" w:styleId="TableGrid">
    <w:name w:val="Table Grid"/>
    <w:basedOn w:val="TableNormal"/>
    <w:uiPriority w:val="59"/>
    <w:rsid w:val="004D47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8681C"/>
    <w:rPr>
      <w:rFonts w:asciiTheme="majorHAnsi" w:eastAsia="Tahoma" w:hAnsiTheme="majorHAnsi"/>
      <w:color w:val="365F91" w:themeColor="accent1" w:themeShade="BF"/>
      <w:sz w:val="23"/>
    </w:rPr>
  </w:style>
  <w:style w:type="paragraph" w:customStyle="1" w:styleId="Chores">
    <w:name w:val="Chores"/>
    <w:basedOn w:val="Normal"/>
    <w:qFormat/>
    <w:rsid w:val="00754B56"/>
    <w:rPr>
      <w:color w:val="404040" w:themeColor="text1" w:themeTint="BF"/>
      <w:sz w:val="24"/>
    </w:rPr>
  </w:style>
  <w:style w:type="paragraph" w:styleId="Header">
    <w:name w:val="header"/>
    <w:basedOn w:val="Normal"/>
    <w:link w:val="HeaderChar"/>
    <w:uiPriority w:val="99"/>
    <w:unhideWhenUsed/>
    <w:rsid w:val="00E963F7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E963F7"/>
  </w:style>
  <w:style w:type="paragraph" w:styleId="Footer">
    <w:name w:val="footer"/>
    <w:basedOn w:val="Normal"/>
    <w:link w:val="FooterChar"/>
    <w:uiPriority w:val="99"/>
    <w:unhideWhenUsed/>
    <w:rsid w:val="00E963F7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E963F7"/>
  </w:style>
  <w:style w:type="character" w:styleId="PlaceholderText">
    <w:name w:val="Placeholder Text"/>
    <w:basedOn w:val="DefaultParagraphFont"/>
    <w:uiPriority w:val="99"/>
    <w:semiHidden/>
    <w:rsid w:val="00356360"/>
    <w:rPr>
      <w:color w:val="595959" w:themeColor="text1" w:themeTint="A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EC5"/>
    <w:pPr>
      <w:spacing w:before="0"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EC5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A30EC5"/>
  </w:style>
  <w:style w:type="paragraph" w:styleId="BlockText">
    <w:name w:val="Block Text"/>
    <w:basedOn w:val="Normal"/>
    <w:uiPriority w:val="99"/>
    <w:semiHidden/>
    <w:unhideWhenUsed/>
    <w:rsid w:val="00356360"/>
    <w:pPr>
      <w:pBdr>
        <w:top w:val="single" w:sz="2" w:space="10" w:color="365F91" w:themeColor="accent1" w:themeShade="BF"/>
        <w:left w:val="single" w:sz="2" w:space="10" w:color="365F91" w:themeColor="accent1" w:themeShade="BF"/>
        <w:bottom w:val="single" w:sz="2" w:space="10" w:color="365F91" w:themeColor="accent1" w:themeShade="BF"/>
        <w:right w:val="single" w:sz="2" w:space="10" w:color="365F91" w:themeColor="accent1" w:themeShade="BF"/>
      </w:pBdr>
      <w:ind w:left="1152" w:right="1152"/>
    </w:pPr>
    <w:rPr>
      <w:rFonts w:eastAsiaTheme="minorEastAsia" w:cstheme="minorBidi"/>
      <w:i/>
      <w:iCs/>
      <w:color w:val="365F91" w:themeColor="accent1" w:themeShade="BF"/>
    </w:rPr>
  </w:style>
  <w:style w:type="paragraph" w:styleId="BodyText">
    <w:name w:val="Body Text"/>
    <w:basedOn w:val="Normal"/>
    <w:link w:val="BodyTextChar"/>
    <w:uiPriority w:val="99"/>
    <w:semiHidden/>
    <w:unhideWhenUsed/>
    <w:rsid w:val="00A30EC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A30EC5"/>
  </w:style>
  <w:style w:type="paragraph" w:styleId="BodyText2">
    <w:name w:val="Body Text 2"/>
    <w:basedOn w:val="Normal"/>
    <w:link w:val="BodyText2Char"/>
    <w:uiPriority w:val="99"/>
    <w:semiHidden/>
    <w:unhideWhenUsed/>
    <w:rsid w:val="00A30EC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A30EC5"/>
  </w:style>
  <w:style w:type="paragraph" w:styleId="BodyText3">
    <w:name w:val="Body Text 3"/>
    <w:basedOn w:val="Normal"/>
    <w:link w:val="BodyText3Char"/>
    <w:uiPriority w:val="99"/>
    <w:semiHidden/>
    <w:unhideWhenUsed/>
    <w:rsid w:val="00A30EC5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A30EC5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A30EC5"/>
    <w:pPr>
      <w:spacing w:after="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A30EC5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A30EC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A30EC5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A30EC5"/>
    <w:pPr>
      <w:spacing w:after="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A30EC5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A30EC5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A30EC5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A30EC5"/>
    <w:pPr>
      <w:spacing w:after="120"/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A30EC5"/>
    <w:rPr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30EC5"/>
    <w:pPr>
      <w:spacing w:before="0" w:after="200"/>
    </w:pPr>
    <w:rPr>
      <w:i/>
      <w:iCs/>
      <w:color w:val="1F497D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A30EC5"/>
    <w:pPr>
      <w:spacing w:before="0" w:after="0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A30EC5"/>
  </w:style>
  <w:style w:type="table" w:styleId="ColorfulGrid">
    <w:name w:val="Colorful Grid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30EC5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30EC5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30EC5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0EC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0EC5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A30EC5"/>
    <w:pPr>
      <w:spacing w:before="0"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0EC5"/>
  </w:style>
  <w:style w:type="character" w:customStyle="1" w:styleId="DateChar">
    <w:name w:val="Date Char"/>
    <w:basedOn w:val="DefaultParagraphFont"/>
    <w:link w:val="Date"/>
    <w:uiPriority w:val="99"/>
    <w:semiHidden/>
    <w:rsid w:val="00A30EC5"/>
  </w:style>
  <w:style w:type="paragraph" w:styleId="DocumentMap">
    <w:name w:val="Document Map"/>
    <w:basedOn w:val="Normal"/>
    <w:link w:val="DocumentMapChar"/>
    <w:uiPriority w:val="99"/>
    <w:semiHidden/>
    <w:unhideWhenUsed/>
    <w:rsid w:val="00A30EC5"/>
    <w:pPr>
      <w:spacing w:before="0"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30EC5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A30EC5"/>
    <w:pPr>
      <w:spacing w:before="0"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A30EC5"/>
  </w:style>
  <w:style w:type="character" w:styleId="EndnoteReference">
    <w:name w:val="endnote reference"/>
    <w:basedOn w:val="DefaultParagraphFont"/>
    <w:uiPriority w:val="99"/>
    <w:semiHidden/>
    <w:unhideWhenUsed/>
    <w:rsid w:val="00A30EC5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30EC5"/>
    <w:pPr>
      <w:spacing w:before="0"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30EC5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A30EC5"/>
    <w:pPr>
      <w:framePr w:w="7920" w:h="1980" w:hRule="exact" w:hSpace="180" w:wrap="auto" w:hAnchor="page" w:xAlign="center" w:yAlign="bottom"/>
      <w:spacing w:before="0"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A30EC5"/>
    <w:rPr>
      <w:color w:val="80008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A30EC5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30EC5"/>
    <w:pPr>
      <w:spacing w:before="0"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30EC5"/>
    <w:rPr>
      <w:szCs w:val="20"/>
    </w:rPr>
  </w:style>
  <w:style w:type="table" w:styleId="GridTable1Light">
    <w:name w:val="Grid Table 1 Light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A30EC5"/>
    <w:pPr>
      <w:spacing w:after="0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3">
    <w:name w:val="Grid Table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30EC5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A30EC5"/>
    <w:rPr>
      <w:color w:val="2B579A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0EC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0EC5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0EC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0EC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0EC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0EC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A30EC5"/>
  </w:style>
  <w:style w:type="paragraph" w:styleId="HTMLAddress">
    <w:name w:val="HTML Address"/>
    <w:basedOn w:val="Normal"/>
    <w:link w:val="HTMLAddressChar"/>
    <w:uiPriority w:val="99"/>
    <w:semiHidden/>
    <w:unhideWhenUsed/>
    <w:rsid w:val="00A30EC5"/>
    <w:pPr>
      <w:spacing w:before="0"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30EC5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A30EC5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A30EC5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0EC5"/>
    <w:pPr>
      <w:spacing w:before="0"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0EC5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A30EC5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A30EC5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A30EC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30EC5"/>
    <w:rPr>
      <w:color w:val="0000F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A30EC5"/>
    <w:pPr>
      <w:spacing w:before="0"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A30EC5"/>
    <w:pPr>
      <w:spacing w:before="0"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A30EC5"/>
    <w:pPr>
      <w:spacing w:before="0"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A30EC5"/>
    <w:pPr>
      <w:spacing w:before="0"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A30EC5"/>
    <w:pPr>
      <w:spacing w:before="0"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A30EC5"/>
    <w:pPr>
      <w:spacing w:before="0"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A30EC5"/>
    <w:pPr>
      <w:spacing w:before="0"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A30EC5"/>
    <w:pPr>
      <w:spacing w:before="0"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A30EC5"/>
    <w:pPr>
      <w:spacing w:before="0"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A30EC5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A30EC5"/>
    <w:pPr>
      <w:spacing w:before="0"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A30EC5"/>
    <w:pPr>
      <w:spacing w:before="0" w:after="0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A30EC5"/>
    <w:pPr>
      <w:spacing w:before="0" w:after="0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A30EC5"/>
    <w:pPr>
      <w:spacing w:before="0" w:after="0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A30EC5"/>
    <w:pPr>
      <w:spacing w:before="0" w:after="0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A30EC5"/>
    <w:pPr>
      <w:spacing w:before="0" w:after="0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A30EC5"/>
    <w:pPr>
      <w:spacing w:before="0" w:after="0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A30EC5"/>
  </w:style>
  <w:style w:type="paragraph" w:styleId="List">
    <w:name w:val="List"/>
    <w:basedOn w:val="Normal"/>
    <w:uiPriority w:val="99"/>
    <w:semiHidden/>
    <w:unhideWhenUsed/>
    <w:rsid w:val="00A30EC5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A30EC5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A30EC5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A30EC5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A30EC5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A30EC5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A30EC5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A30EC5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A30EC5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A30EC5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A30EC5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A30EC5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A30EC5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A30EC5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A30EC5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A30EC5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A30EC5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A30EC5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A30EC5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A30EC5"/>
    <w:pPr>
      <w:numPr>
        <w:numId w:val="11"/>
      </w:numPr>
      <w:contextualSpacing/>
    </w:pPr>
  </w:style>
  <w:style w:type="table" w:styleId="ListTable1Light">
    <w:name w:val="List Table 1 Light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2">
    <w:name w:val="List Table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3">
    <w:name w:val="List Table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A30EC5"/>
    <w:pPr>
      <w:spacing w:after="0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A30EC5"/>
    <w:pPr>
      <w:spacing w:after="0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A30EC5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A30EC5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A30EC5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A30EC5"/>
    <w:pPr>
      <w:spacing w:after="0"/>
    </w:pPr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A30EC5"/>
    <w:pPr>
      <w:spacing w:after="0"/>
    </w:pPr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A30EC5"/>
    <w:pPr>
      <w:spacing w:after="0"/>
    </w:pPr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A30EC5"/>
    <w:pPr>
      <w:spacing w:after="0"/>
    </w:pPr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A30EC5"/>
    <w:pPr>
      <w:spacing w:after="0"/>
    </w:pPr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A30EC5"/>
    <w:pPr>
      <w:spacing w:after="0"/>
    </w:pPr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A30EC5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30EC5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A30EC5"/>
    <w:pPr>
      <w:spacing w:before="0"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A30EC5"/>
    <w:pPr>
      <w:spacing w:before="0"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A30EC5"/>
    <w:pPr>
      <w:spacing w:before="0"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A30EC5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A30EC5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30EC5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A30EC5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A30EC5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A30EC5"/>
    <w:pPr>
      <w:spacing w:before="0"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A30EC5"/>
  </w:style>
  <w:style w:type="character" w:styleId="PageNumber">
    <w:name w:val="page number"/>
    <w:basedOn w:val="DefaultParagraphFont"/>
    <w:uiPriority w:val="99"/>
    <w:semiHidden/>
    <w:unhideWhenUsed/>
    <w:rsid w:val="00A30EC5"/>
  </w:style>
  <w:style w:type="table" w:styleId="PlainTable1">
    <w:name w:val="Plain Table 1"/>
    <w:basedOn w:val="TableNormal"/>
    <w:uiPriority w:val="41"/>
    <w:rsid w:val="00A30EC5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A30EC5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A30EC5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A30EC5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A30EC5"/>
    <w:pPr>
      <w:spacing w:before="0"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30EC5"/>
    <w:rPr>
      <w:rFonts w:ascii="Consolas" w:hAnsi="Consolas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A30EC5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A30EC5"/>
  </w:style>
  <w:style w:type="character" w:styleId="SmartHyperlink">
    <w:name w:val="Smart Hyperlink"/>
    <w:basedOn w:val="DefaultParagraphFont"/>
    <w:uiPriority w:val="99"/>
    <w:semiHidden/>
    <w:unhideWhenUsed/>
    <w:rsid w:val="00A30EC5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A30EC5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A30EC5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A30EC5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A30EC5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A30EC5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A30EC5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A30EC5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A30EC5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A30EC5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A30EC5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A30EC5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A30EC5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A30EC5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A30EC5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A30EC5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A30EC5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A30EC5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A30EC5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A30EC5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A30EC5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A30EC5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A30EC5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A30E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A30EC5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A30EC5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A30EC5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A30EC5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A30EC5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A30EC5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A30EC5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A30EC5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A30EC5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A30EC5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A30E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A30EC5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A30EC5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A30EC5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A30EC5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A30EC5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A30EC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A30EC5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A30EC5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A30EC5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A30EC5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A30EC5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A30EC5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A30EC5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30EC5"/>
    <w:pPr>
      <w:keepNext/>
      <w:keepLines/>
      <w:spacing w:before="240" w:after="0"/>
      <w:outlineLvl w:val="9"/>
    </w:pPr>
    <w:rPr>
      <w:rFonts w:eastAsiaTheme="majorEastAsia" w:cstheme="majorBidi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35636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5546348\AppData\Roaming\Microsoft\Templates\Checklist%20for%20a%20child's%20household%20chor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21C69A1DB9943EE94422930BE771B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E085FE-8244-4BF9-8A74-A8E294C5FA17}"/>
      </w:docPartPr>
      <w:docPartBody>
        <w:p w:rsidR="00000000" w:rsidRDefault="00EC2B50" w:rsidP="00EC2B50">
          <w:pPr>
            <w:pStyle w:val="221C69A1DB9943EE94422930BE771BBE"/>
          </w:pPr>
          <w:r w:rsidRPr="00953298">
            <w:t>Tuesday</w:t>
          </w:r>
        </w:p>
      </w:docPartBody>
    </w:docPart>
    <w:docPart>
      <w:docPartPr>
        <w:name w:val="2D3EAF286D2C479F84558EE4800980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25E617-A5C7-4FB7-BFD2-7760B3BAF7FE}"/>
      </w:docPartPr>
      <w:docPartBody>
        <w:p w:rsidR="00000000" w:rsidRDefault="00EC2B50" w:rsidP="00EC2B50">
          <w:pPr>
            <w:pStyle w:val="2D3EAF286D2C479F84558EE4800980BA"/>
          </w:pPr>
          <w:r w:rsidRPr="00953298">
            <w:t>Wednesday</w:t>
          </w:r>
        </w:p>
      </w:docPartBody>
    </w:docPart>
    <w:docPart>
      <w:docPartPr>
        <w:name w:val="8BF83761466E4ADE9EF18A38DD90D1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FFE2CC-A6B4-48A3-A671-088CFF77E2FB}"/>
      </w:docPartPr>
      <w:docPartBody>
        <w:p w:rsidR="00000000" w:rsidRDefault="00EC2B50" w:rsidP="00EC2B50">
          <w:pPr>
            <w:pStyle w:val="8BF83761466E4ADE9EF18A38DD90D142"/>
          </w:pPr>
          <w:r w:rsidRPr="00953298">
            <w:t>Thursday</w:t>
          </w:r>
        </w:p>
      </w:docPartBody>
    </w:docPart>
    <w:docPart>
      <w:docPartPr>
        <w:name w:val="E039D524B0F9404D9E474302CD2256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BB44BB-0736-4AC6-B1E6-2FD64EFC2648}"/>
      </w:docPartPr>
      <w:docPartBody>
        <w:p w:rsidR="00000000" w:rsidRDefault="00EC2B50" w:rsidP="00EC2B50">
          <w:pPr>
            <w:pStyle w:val="E039D524B0F9404D9E474302CD225600"/>
          </w:pPr>
          <w:r w:rsidRPr="00953298">
            <w:t>Friday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B50"/>
    <w:rsid w:val="001B2CA6"/>
    <w:rsid w:val="00EC2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453C21FEAF34D229B080836F474A918">
    <w:name w:val="8453C21FEAF34D229B080836F474A918"/>
  </w:style>
  <w:style w:type="paragraph" w:customStyle="1" w:styleId="C6C8F7C785E04F25B3ABEA2B7521902C">
    <w:name w:val="C6C8F7C785E04F25B3ABEA2B7521902C"/>
  </w:style>
  <w:style w:type="paragraph" w:customStyle="1" w:styleId="FA3EE8B375F74D039FDB7D1E6E9787BE">
    <w:name w:val="FA3EE8B375F74D039FDB7D1E6E9787BE"/>
  </w:style>
  <w:style w:type="paragraph" w:customStyle="1" w:styleId="8162FE35699D4CD3B710E96619AFE245">
    <w:name w:val="8162FE35699D4CD3B710E96619AFE245"/>
  </w:style>
  <w:style w:type="paragraph" w:customStyle="1" w:styleId="D57A736E761F42D5A212D3BCE1AC8355">
    <w:name w:val="D57A736E761F42D5A212D3BCE1AC8355"/>
  </w:style>
  <w:style w:type="paragraph" w:customStyle="1" w:styleId="66EA35322F974803A908AEA05E7D2C5B">
    <w:name w:val="66EA35322F974803A908AEA05E7D2C5B"/>
  </w:style>
  <w:style w:type="paragraph" w:customStyle="1" w:styleId="CC974B3D90644AC29F651EC36B5ED5D3">
    <w:name w:val="CC974B3D90644AC29F651EC36B5ED5D3"/>
  </w:style>
  <w:style w:type="paragraph" w:customStyle="1" w:styleId="F87580FC12694DC894367C3165DD895D">
    <w:name w:val="F87580FC12694DC894367C3165DD895D"/>
  </w:style>
  <w:style w:type="paragraph" w:customStyle="1" w:styleId="9DA4FBD70C3F450FBD4E7DC7193F47E4">
    <w:name w:val="9DA4FBD70C3F450FBD4E7DC7193F47E4"/>
  </w:style>
  <w:style w:type="paragraph" w:customStyle="1" w:styleId="E81A01A9CF8048028DE64BF25EF60BE1">
    <w:name w:val="E81A01A9CF8048028DE64BF25EF60BE1"/>
  </w:style>
  <w:style w:type="paragraph" w:customStyle="1" w:styleId="2F3303DEB6724B2ABC11CD5193E09021">
    <w:name w:val="2F3303DEB6724B2ABC11CD5193E09021"/>
  </w:style>
  <w:style w:type="paragraph" w:customStyle="1" w:styleId="CE64B64E9DA1446CAEBD31E45B4328F6">
    <w:name w:val="CE64B64E9DA1446CAEBD31E45B4328F6"/>
  </w:style>
  <w:style w:type="paragraph" w:customStyle="1" w:styleId="F5113A68C1834369B3668B29727127CE">
    <w:name w:val="F5113A68C1834369B3668B29727127CE"/>
  </w:style>
  <w:style w:type="paragraph" w:customStyle="1" w:styleId="94125CC9567B4E90ABF5DA8257D79308">
    <w:name w:val="94125CC9567B4E90ABF5DA8257D79308"/>
  </w:style>
  <w:style w:type="paragraph" w:customStyle="1" w:styleId="85459DF4D9F349F7B4BADB9497C73FDA">
    <w:name w:val="85459DF4D9F349F7B4BADB9497C73FDA"/>
  </w:style>
  <w:style w:type="paragraph" w:customStyle="1" w:styleId="2CD53FBA34044154B886FFBEF457616D">
    <w:name w:val="2CD53FBA34044154B886FFBEF457616D"/>
  </w:style>
  <w:style w:type="paragraph" w:customStyle="1" w:styleId="F873AC8C866448F5AE71060264297149">
    <w:name w:val="F873AC8C866448F5AE71060264297149"/>
  </w:style>
  <w:style w:type="paragraph" w:customStyle="1" w:styleId="BB92E788206E405295DCEA411FD2693B">
    <w:name w:val="BB92E788206E405295DCEA411FD2693B"/>
  </w:style>
  <w:style w:type="paragraph" w:customStyle="1" w:styleId="CB225201C692467AA8A1589B8A0960F4">
    <w:name w:val="CB225201C692467AA8A1589B8A0960F4"/>
  </w:style>
  <w:style w:type="paragraph" w:customStyle="1" w:styleId="157F4B79C97044D88BD30138C3B9B04E">
    <w:name w:val="157F4B79C97044D88BD30138C3B9B04E"/>
  </w:style>
  <w:style w:type="paragraph" w:customStyle="1" w:styleId="CD22AFEBA2774005A5D514B0EBB482BA">
    <w:name w:val="CD22AFEBA2774005A5D514B0EBB482BA"/>
  </w:style>
  <w:style w:type="paragraph" w:customStyle="1" w:styleId="C368DF84792845BC9CA980D696CBDB55">
    <w:name w:val="C368DF84792845BC9CA980D696CBDB55"/>
  </w:style>
  <w:style w:type="paragraph" w:customStyle="1" w:styleId="4252861B481D442E8458413247321C47">
    <w:name w:val="4252861B481D442E8458413247321C47"/>
  </w:style>
  <w:style w:type="paragraph" w:customStyle="1" w:styleId="9A9DB86A73AA4FBCBB9151A202972B30">
    <w:name w:val="9A9DB86A73AA4FBCBB9151A202972B30"/>
  </w:style>
  <w:style w:type="paragraph" w:customStyle="1" w:styleId="4BDF192B0E1C4CF095EE95933ADA9388">
    <w:name w:val="4BDF192B0E1C4CF095EE95933ADA9388"/>
  </w:style>
  <w:style w:type="paragraph" w:customStyle="1" w:styleId="838F47802DCA4AD0A22C850933679830">
    <w:name w:val="838F47802DCA4AD0A22C850933679830"/>
  </w:style>
  <w:style w:type="paragraph" w:customStyle="1" w:styleId="15B17DF2731A4EEC96510ABD49D4B3C5">
    <w:name w:val="15B17DF2731A4EEC96510ABD49D4B3C5"/>
  </w:style>
  <w:style w:type="paragraph" w:customStyle="1" w:styleId="E8E18FDAC7934F2E86DCA7B7A8D5DA64">
    <w:name w:val="E8E18FDAC7934F2E86DCA7B7A8D5DA64"/>
  </w:style>
  <w:style w:type="paragraph" w:customStyle="1" w:styleId="67B71D895D334F67B0EE8D1749C7D2CD">
    <w:name w:val="67B71D895D334F67B0EE8D1749C7D2CD"/>
  </w:style>
  <w:style w:type="paragraph" w:customStyle="1" w:styleId="78A22AC0BD2A486487181A8BAD3749BE">
    <w:name w:val="78A22AC0BD2A486487181A8BAD3749BE"/>
  </w:style>
  <w:style w:type="paragraph" w:customStyle="1" w:styleId="73C504A627314BD2887F09EC0E02FE46">
    <w:name w:val="73C504A627314BD2887F09EC0E02FE46"/>
  </w:style>
  <w:style w:type="paragraph" w:customStyle="1" w:styleId="14BB7B50482E4D44B267E31642079E8C">
    <w:name w:val="14BB7B50482E4D44B267E31642079E8C"/>
  </w:style>
  <w:style w:type="paragraph" w:customStyle="1" w:styleId="631AF8216D5B4592846B883C800333F5">
    <w:name w:val="631AF8216D5B4592846B883C800333F5"/>
  </w:style>
  <w:style w:type="paragraph" w:customStyle="1" w:styleId="C89A8BED46B148F2A4BB2638380C6BF1">
    <w:name w:val="C89A8BED46B148F2A4BB2638380C6BF1"/>
  </w:style>
  <w:style w:type="paragraph" w:customStyle="1" w:styleId="5CFD170C4D764FC59F497EC90D463651">
    <w:name w:val="5CFD170C4D764FC59F497EC90D463651"/>
  </w:style>
  <w:style w:type="paragraph" w:customStyle="1" w:styleId="3F91935E63F24076AA129C54F19766FD">
    <w:name w:val="3F91935E63F24076AA129C54F19766FD"/>
  </w:style>
  <w:style w:type="paragraph" w:customStyle="1" w:styleId="149BFAE6EE6F42049A78820FEA6673C4">
    <w:name w:val="149BFAE6EE6F42049A78820FEA6673C4"/>
  </w:style>
  <w:style w:type="paragraph" w:customStyle="1" w:styleId="49CC6719C9B04E4D9F83BA53C23D19BC">
    <w:name w:val="49CC6719C9B04E4D9F83BA53C23D19BC"/>
  </w:style>
  <w:style w:type="paragraph" w:customStyle="1" w:styleId="044680B15AAE407D9679675608F2A80E">
    <w:name w:val="044680B15AAE407D9679675608F2A80E"/>
  </w:style>
  <w:style w:type="paragraph" w:customStyle="1" w:styleId="7448192C97A44ED7BF748EAFF170D875">
    <w:name w:val="7448192C97A44ED7BF748EAFF170D875"/>
  </w:style>
  <w:style w:type="paragraph" w:customStyle="1" w:styleId="9392567B2B0A4D9AB8086A9904232563">
    <w:name w:val="9392567B2B0A4D9AB8086A9904232563"/>
  </w:style>
  <w:style w:type="paragraph" w:customStyle="1" w:styleId="6E55C50F325843BF9C1BF0C0113BA8CF">
    <w:name w:val="6E55C50F325843BF9C1BF0C0113BA8CF"/>
  </w:style>
  <w:style w:type="paragraph" w:customStyle="1" w:styleId="6CFE150117334F189BAF4299EF6385CA">
    <w:name w:val="6CFE150117334F189BAF4299EF6385CA"/>
  </w:style>
  <w:style w:type="paragraph" w:customStyle="1" w:styleId="F969E48AB0E64AB79D7775E6D55DEAEA">
    <w:name w:val="F969E48AB0E64AB79D7775E6D55DEAEA"/>
  </w:style>
  <w:style w:type="paragraph" w:customStyle="1" w:styleId="48CE100962A6407FA7E755D5F1DF08A8">
    <w:name w:val="48CE100962A6407FA7E755D5F1DF08A8"/>
  </w:style>
  <w:style w:type="paragraph" w:customStyle="1" w:styleId="53815F89CA4C45AC8DA1D68B43F0AD69">
    <w:name w:val="53815F89CA4C45AC8DA1D68B43F0AD69"/>
  </w:style>
  <w:style w:type="paragraph" w:customStyle="1" w:styleId="2C031779016D4B888A01F102BDCDE13B">
    <w:name w:val="2C031779016D4B888A01F102BDCDE13B"/>
  </w:style>
  <w:style w:type="paragraph" w:customStyle="1" w:styleId="50E95330F1574A83B4726BAE980D0E8B">
    <w:name w:val="50E95330F1574A83B4726BAE980D0E8B"/>
  </w:style>
  <w:style w:type="paragraph" w:customStyle="1" w:styleId="85C3D87539004E718581E8B0B9FCC868">
    <w:name w:val="85C3D87539004E718581E8B0B9FCC868"/>
  </w:style>
  <w:style w:type="paragraph" w:customStyle="1" w:styleId="2D57EB9FB86944FAB9856DDA7B8CC5AF">
    <w:name w:val="2D57EB9FB86944FAB9856DDA7B8CC5AF"/>
  </w:style>
  <w:style w:type="paragraph" w:customStyle="1" w:styleId="F6D1F671890C4699B05D4645EAC1BD88">
    <w:name w:val="F6D1F671890C4699B05D4645EAC1BD88"/>
  </w:style>
  <w:style w:type="paragraph" w:customStyle="1" w:styleId="4BD5B4BF15224EBC8F7B8717AFD3CD4E">
    <w:name w:val="4BD5B4BF15224EBC8F7B8717AFD3CD4E"/>
  </w:style>
  <w:style w:type="paragraph" w:customStyle="1" w:styleId="2CBF832D74C144F98B3483904FD10936">
    <w:name w:val="2CBF832D74C144F98B3483904FD10936"/>
  </w:style>
  <w:style w:type="paragraph" w:customStyle="1" w:styleId="8C71706208DC4CC0830F30AA704D6F54">
    <w:name w:val="8C71706208DC4CC0830F30AA704D6F54"/>
  </w:style>
  <w:style w:type="paragraph" w:customStyle="1" w:styleId="60EB2DCE3DA946F89F103F5612BC7074">
    <w:name w:val="60EB2DCE3DA946F89F103F5612BC7074"/>
  </w:style>
  <w:style w:type="paragraph" w:customStyle="1" w:styleId="B3253E01AAD94FFA918C8687EA1ADA24">
    <w:name w:val="B3253E01AAD94FFA918C8687EA1ADA24"/>
  </w:style>
  <w:style w:type="paragraph" w:customStyle="1" w:styleId="8498B046A8444C86BDA3BF13BE52925E">
    <w:name w:val="8498B046A8444C86BDA3BF13BE52925E"/>
  </w:style>
  <w:style w:type="paragraph" w:customStyle="1" w:styleId="624BC0D538E9478CBAFBAD20EBCFC9BD">
    <w:name w:val="624BC0D538E9478CBAFBAD20EBCFC9BD"/>
  </w:style>
  <w:style w:type="paragraph" w:customStyle="1" w:styleId="15A210F5501A47FA95C6418D69AF5DF7">
    <w:name w:val="15A210F5501A47FA95C6418D69AF5DF7"/>
    <w:rsid w:val="00EC2B50"/>
  </w:style>
  <w:style w:type="paragraph" w:customStyle="1" w:styleId="0693377B05144326A4428B11ACE86F6F">
    <w:name w:val="0693377B05144326A4428B11ACE86F6F"/>
    <w:rsid w:val="00EC2B50"/>
  </w:style>
  <w:style w:type="paragraph" w:customStyle="1" w:styleId="CF7BFD623C9143A28A90D6CFCFD28BD9">
    <w:name w:val="CF7BFD623C9143A28A90D6CFCFD28BD9"/>
    <w:rsid w:val="00EC2B50"/>
  </w:style>
  <w:style w:type="paragraph" w:customStyle="1" w:styleId="0677A67E7CC440359A3BDACB0EBD0119">
    <w:name w:val="0677A67E7CC440359A3BDACB0EBD0119"/>
    <w:rsid w:val="00EC2B50"/>
  </w:style>
  <w:style w:type="paragraph" w:customStyle="1" w:styleId="AE387C4EBEA64A4ABC4A10BFAEDE722B">
    <w:name w:val="AE387C4EBEA64A4ABC4A10BFAEDE722B"/>
    <w:rsid w:val="00EC2B50"/>
  </w:style>
  <w:style w:type="paragraph" w:customStyle="1" w:styleId="2B40BF331608423DBA421A8D3FF1C831">
    <w:name w:val="2B40BF331608423DBA421A8D3FF1C831"/>
    <w:rsid w:val="00EC2B50"/>
  </w:style>
  <w:style w:type="paragraph" w:customStyle="1" w:styleId="A08BFD5B90AA4759936883544E92EDDD">
    <w:name w:val="A08BFD5B90AA4759936883544E92EDDD"/>
    <w:rsid w:val="00EC2B50"/>
  </w:style>
  <w:style w:type="paragraph" w:customStyle="1" w:styleId="03FF4CB5B1EE42DDBAD09FB8DC0E739B">
    <w:name w:val="03FF4CB5B1EE42DDBAD09FB8DC0E739B"/>
    <w:rsid w:val="00EC2B50"/>
  </w:style>
  <w:style w:type="paragraph" w:customStyle="1" w:styleId="508994E698D9422193E4D76D689B2C79">
    <w:name w:val="508994E698D9422193E4D76D689B2C79"/>
    <w:rsid w:val="00EC2B50"/>
  </w:style>
  <w:style w:type="paragraph" w:customStyle="1" w:styleId="D139BCD5AF4C400984B54C8A91241DCA">
    <w:name w:val="D139BCD5AF4C400984B54C8A91241DCA"/>
    <w:rsid w:val="00EC2B50"/>
  </w:style>
  <w:style w:type="paragraph" w:customStyle="1" w:styleId="FD8EA57DF8044B8A83C310920BA91D1E">
    <w:name w:val="FD8EA57DF8044B8A83C310920BA91D1E"/>
    <w:rsid w:val="00EC2B50"/>
  </w:style>
  <w:style w:type="paragraph" w:customStyle="1" w:styleId="9950C4A75ED14E7EA7FC00854597D384">
    <w:name w:val="9950C4A75ED14E7EA7FC00854597D384"/>
    <w:rsid w:val="00EC2B50"/>
  </w:style>
  <w:style w:type="paragraph" w:customStyle="1" w:styleId="514B192FA773416B9BB077E170D3E3BB">
    <w:name w:val="514B192FA773416B9BB077E170D3E3BB"/>
    <w:rsid w:val="00EC2B50"/>
  </w:style>
  <w:style w:type="paragraph" w:customStyle="1" w:styleId="8C003CE245444FCC99A263F7547E5520">
    <w:name w:val="8C003CE245444FCC99A263F7547E5520"/>
    <w:rsid w:val="00EC2B50"/>
  </w:style>
  <w:style w:type="paragraph" w:customStyle="1" w:styleId="2FA82622230742AEB49F068045882F59">
    <w:name w:val="2FA82622230742AEB49F068045882F59"/>
    <w:rsid w:val="00EC2B50"/>
  </w:style>
  <w:style w:type="paragraph" w:customStyle="1" w:styleId="770F4A75885E401C87F796F0575B11F1">
    <w:name w:val="770F4A75885E401C87F796F0575B11F1"/>
    <w:rsid w:val="00EC2B50"/>
  </w:style>
  <w:style w:type="paragraph" w:customStyle="1" w:styleId="736AAE378765484D9E4388A371B4D2D2">
    <w:name w:val="736AAE378765484D9E4388A371B4D2D2"/>
    <w:rsid w:val="00EC2B50"/>
  </w:style>
  <w:style w:type="paragraph" w:customStyle="1" w:styleId="FE72D720E0C643058C7C7DF1A258FDF5">
    <w:name w:val="FE72D720E0C643058C7C7DF1A258FDF5"/>
    <w:rsid w:val="00EC2B50"/>
  </w:style>
  <w:style w:type="paragraph" w:customStyle="1" w:styleId="728B987F287D44349C6DF3796D3CEA26">
    <w:name w:val="728B987F287D44349C6DF3796D3CEA26"/>
    <w:rsid w:val="00EC2B50"/>
  </w:style>
  <w:style w:type="paragraph" w:customStyle="1" w:styleId="3D5A89027EDA494198A25C21F998BA4A">
    <w:name w:val="3D5A89027EDA494198A25C21F998BA4A"/>
    <w:rsid w:val="00EC2B50"/>
  </w:style>
  <w:style w:type="paragraph" w:customStyle="1" w:styleId="9F167168D8A641D2853ECAEFCB1BAA18">
    <w:name w:val="9F167168D8A641D2853ECAEFCB1BAA18"/>
    <w:rsid w:val="00EC2B50"/>
  </w:style>
  <w:style w:type="paragraph" w:customStyle="1" w:styleId="B2066110CEDB4D919D9EF7E9C0B2E4D8">
    <w:name w:val="B2066110CEDB4D919D9EF7E9C0B2E4D8"/>
    <w:rsid w:val="00EC2B50"/>
  </w:style>
  <w:style w:type="paragraph" w:customStyle="1" w:styleId="431AA4B297A84F47A4FA0359B6FA5AE5">
    <w:name w:val="431AA4B297A84F47A4FA0359B6FA5AE5"/>
    <w:rsid w:val="00EC2B50"/>
  </w:style>
  <w:style w:type="paragraph" w:customStyle="1" w:styleId="AA8D85046242491C9CD43B1DB09CB0A4">
    <w:name w:val="AA8D85046242491C9CD43B1DB09CB0A4"/>
    <w:rsid w:val="00EC2B50"/>
  </w:style>
  <w:style w:type="paragraph" w:customStyle="1" w:styleId="FDEECC28F4E7462A95E9320BFEE0479C">
    <w:name w:val="FDEECC28F4E7462A95E9320BFEE0479C"/>
    <w:rsid w:val="00EC2B50"/>
  </w:style>
  <w:style w:type="paragraph" w:customStyle="1" w:styleId="57F715C8D73F43B38D603834882DA304">
    <w:name w:val="57F715C8D73F43B38D603834882DA304"/>
    <w:rsid w:val="00EC2B50"/>
  </w:style>
  <w:style w:type="paragraph" w:customStyle="1" w:styleId="EB87914609724D11A5383B77A55CA168">
    <w:name w:val="EB87914609724D11A5383B77A55CA168"/>
    <w:rsid w:val="00EC2B50"/>
  </w:style>
  <w:style w:type="paragraph" w:customStyle="1" w:styleId="5A5F838BD8FB4B5EBD6F22188EE6375E">
    <w:name w:val="5A5F838BD8FB4B5EBD6F22188EE6375E"/>
    <w:rsid w:val="00EC2B50"/>
  </w:style>
  <w:style w:type="paragraph" w:customStyle="1" w:styleId="ABDF048F509D4557BD4AF1FC24C22933">
    <w:name w:val="ABDF048F509D4557BD4AF1FC24C22933"/>
    <w:rsid w:val="00EC2B50"/>
  </w:style>
  <w:style w:type="paragraph" w:customStyle="1" w:styleId="A48FDF68D48D444BADC5592F46C20C6A">
    <w:name w:val="A48FDF68D48D444BADC5592F46C20C6A"/>
    <w:rsid w:val="00EC2B50"/>
  </w:style>
  <w:style w:type="paragraph" w:customStyle="1" w:styleId="8752CD8F71F94B27B6B2AED36119A0B5">
    <w:name w:val="8752CD8F71F94B27B6B2AED36119A0B5"/>
    <w:rsid w:val="00EC2B50"/>
  </w:style>
  <w:style w:type="paragraph" w:customStyle="1" w:styleId="EF3B5A6C86CC4FDB9843ACDB8E5D2773">
    <w:name w:val="EF3B5A6C86CC4FDB9843ACDB8E5D2773"/>
    <w:rsid w:val="00EC2B50"/>
  </w:style>
  <w:style w:type="paragraph" w:customStyle="1" w:styleId="32ED27BE9AA6438E84FED6B6BAF021E0">
    <w:name w:val="32ED27BE9AA6438E84FED6B6BAF021E0"/>
    <w:rsid w:val="00EC2B50"/>
  </w:style>
  <w:style w:type="paragraph" w:customStyle="1" w:styleId="F77F9558FEF841DAA904F887551273FA">
    <w:name w:val="F77F9558FEF841DAA904F887551273FA"/>
    <w:rsid w:val="00EC2B50"/>
  </w:style>
  <w:style w:type="paragraph" w:customStyle="1" w:styleId="3989B78733F940D9B8378AEFE6EE0A5F">
    <w:name w:val="3989B78733F940D9B8378AEFE6EE0A5F"/>
    <w:rsid w:val="00EC2B50"/>
  </w:style>
  <w:style w:type="paragraph" w:customStyle="1" w:styleId="ADFFE3298F2B416BABC817A92C6E52FB">
    <w:name w:val="ADFFE3298F2B416BABC817A92C6E52FB"/>
    <w:rsid w:val="00EC2B50"/>
  </w:style>
  <w:style w:type="paragraph" w:customStyle="1" w:styleId="41D5F417F0E94B4CAAE3B12B99AA26F2">
    <w:name w:val="41D5F417F0E94B4CAAE3B12B99AA26F2"/>
    <w:rsid w:val="00EC2B50"/>
  </w:style>
  <w:style w:type="paragraph" w:customStyle="1" w:styleId="13756DFB93F14480B2DBD9D2FACCACB4">
    <w:name w:val="13756DFB93F14480B2DBD9D2FACCACB4"/>
    <w:rsid w:val="00EC2B50"/>
  </w:style>
  <w:style w:type="paragraph" w:customStyle="1" w:styleId="E2BAAF3A15D14E888D846512AE370BF5">
    <w:name w:val="E2BAAF3A15D14E888D846512AE370BF5"/>
    <w:rsid w:val="00EC2B50"/>
  </w:style>
  <w:style w:type="paragraph" w:customStyle="1" w:styleId="221C69A1DB9943EE94422930BE771BBE">
    <w:name w:val="221C69A1DB9943EE94422930BE771BBE"/>
    <w:rsid w:val="00EC2B50"/>
  </w:style>
  <w:style w:type="paragraph" w:customStyle="1" w:styleId="E3B0F8508603428A9E728BD58D8AAFF2">
    <w:name w:val="E3B0F8508603428A9E728BD58D8AAFF2"/>
    <w:rsid w:val="00EC2B50"/>
  </w:style>
  <w:style w:type="paragraph" w:customStyle="1" w:styleId="2D3EAF286D2C479F84558EE4800980BA">
    <w:name w:val="2D3EAF286D2C479F84558EE4800980BA"/>
    <w:rsid w:val="00EC2B50"/>
  </w:style>
  <w:style w:type="paragraph" w:customStyle="1" w:styleId="D188E69C8BE346C6A956C70F101F0BFB">
    <w:name w:val="D188E69C8BE346C6A956C70F101F0BFB"/>
    <w:rsid w:val="00EC2B50"/>
  </w:style>
  <w:style w:type="paragraph" w:customStyle="1" w:styleId="8BF83761466E4ADE9EF18A38DD90D142">
    <w:name w:val="8BF83761466E4ADE9EF18A38DD90D142"/>
    <w:rsid w:val="00EC2B50"/>
  </w:style>
  <w:style w:type="paragraph" w:customStyle="1" w:styleId="0252FFDBD7E5413995C7AEEEBE3D4961">
    <w:name w:val="0252FFDBD7E5413995C7AEEEBE3D4961"/>
    <w:rsid w:val="00EC2B50"/>
  </w:style>
  <w:style w:type="paragraph" w:customStyle="1" w:styleId="E039D524B0F9404D9E474302CD225600">
    <w:name w:val="E039D524B0F9404D9E474302CD225600"/>
    <w:rsid w:val="00EC2B50"/>
  </w:style>
  <w:style w:type="paragraph" w:customStyle="1" w:styleId="AE8D4DDB6BEE487BAD3ADDD56C239F3C">
    <w:name w:val="AE8D4DDB6BEE487BAD3ADDD56C239F3C"/>
    <w:rsid w:val="00EC2B50"/>
  </w:style>
  <w:style w:type="paragraph" w:customStyle="1" w:styleId="86EC24511AAA4162A6DFD6DEA9CFC612">
    <w:name w:val="86EC24511AAA4162A6DFD6DEA9CFC612"/>
    <w:rsid w:val="00EC2B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Checklist for a child's household chores.dotx</Template>
  <TotalTime>10</TotalTime>
  <Pages>1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Singh, Manjeet S</dc:creator>
  <cp:lastModifiedBy>Singh, Manjeet S</cp:lastModifiedBy>
  <cp:revision>13</cp:revision>
  <dcterms:created xsi:type="dcterms:W3CDTF">2018-05-29T08:29:00Z</dcterms:created>
  <dcterms:modified xsi:type="dcterms:W3CDTF">2018-05-29T08:39:00Z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